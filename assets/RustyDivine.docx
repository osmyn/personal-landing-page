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34F8" w14:textId="70C39CAA" w:rsidR="00F41BEE" w:rsidRPr="00F25F82" w:rsidRDefault="008D65A7" w:rsidP="009F2912">
      <w:pPr>
        <w:pStyle w:val="Title"/>
        <w:rPr>
          <w:sz w:val="48"/>
          <w:szCs w:val="48"/>
        </w:rPr>
      </w:pPr>
      <w:r w:rsidRPr="00F25F82">
        <w:rPr>
          <w:sz w:val="48"/>
          <w:szCs w:val="48"/>
        </w:rPr>
        <w:t>Rusty Divine</w:t>
      </w:r>
    </w:p>
    <w:p w14:paraId="19C4F0ED" w14:textId="57CF5941" w:rsidR="00F41BEE" w:rsidRPr="00F25F82" w:rsidRDefault="008D65A7" w:rsidP="009E3475">
      <w:pPr>
        <w:pStyle w:val="Subtitle"/>
        <w:rPr>
          <w:sz w:val="20"/>
          <w:szCs w:val="20"/>
        </w:rPr>
      </w:pPr>
      <w:r w:rsidRPr="00F25F82">
        <w:rPr>
          <w:sz w:val="20"/>
          <w:szCs w:val="20"/>
        </w:rPr>
        <w:t>Software developer and architect</w:t>
      </w:r>
    </w:p>
    <w:p w14:paraId="57FCBD68" w14:textId="78EEF99C" w:rsidR="00003455" w:rsidRPr="00F25F82" w:rsidRDefault="008D65A7" w:rsidP="00F25F82">
      <w:pPr>
        <w:pStyle w:val="Heading1"/>
        <w:rPr>
          <w:sz w:val="18"/>
          <w:szCs w:val="18"/>
        </w:rPr>
      </w:pPr>
      <w:r w:rsidRPr="00F25F82">
        <w:rPr>
          <w:sz w:val="18"/>
          <w:szCs w:val="18"/>
        </w:rPr>
        <w:t>Lincoln, NE</w:t>
      </w:r>
      <w:r w:rsidR="00F41BEE" w:rsidRPr="00F25F82">
        <w:rPr>
          <w:sz w:val="18"/>
          <w:szCs w:val="18"/>
        </w:rPr>
        <w:t xml:space="preserve"> | </w:t>
      </w:r>
      <w:r w:rsidRPr="00F25F82">
        <w:rPr>
          <w:sz w:val="18"/>
          <w:szCs w:val="18"/>
        </w:rPr>
        <w:t>402.858.4719</w:t>
      </w:r>
      <w:r w:rsidR="00F41BEE" w:rsidRPr="00F25F82">
        <w:rPr>
          <w:sz w:val="18"/>
          <w:szCs w:val="18"/>
        </w:rPr>
        <w:t xml:space="preserve"> | </w:t>
      </w:r>
      <w:r w:rsidRPr="00F25F82">
        <w:rPr>
          <w:sz w:val="18"/>
          <w:szCs w:val="18"/>
        </w:rPr>
        <w:t>rusty@osmyn.com</w:t>
      </w:r>
      <w:r w:rsidR="00F41BEE" w:rsidRPr="00F25F82">
        <w:rPr>
          <w:sz w:val="18"/>
          <w:szCs w:val="18"/>
        </w:rPr>
        <w:t xml:space="preserve"> </w:t>
      </w:r>
    </w:p>
    <w:p w14:paraId="15FB139A" w14:textId="7CFD6528" w:rsidR="00F41BEE" w:rsidRDefault="008D65A7" w:rsidP="006E0605">
      <w:pPr>
        <w:pStyle w:val="Heading1"/>
      </w:pPr>
      <w:r>
        <w:t>About</w:t>
      </w:r>
    </w:p>
    <w:p w14:paraId="5C2BC61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B24BF4" wp14:editId="6218BE02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1F616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65B8E0B" w14:textId="22004160" w:rsidR="00F41BEE" w:rsidRDefault="008D65A7" w:rsidP="009E3475">
      <w:r>
        <w:t>Software developer, architect, and Pluralsight author with over twenty years of experience solving business problems and leading teams. I enjoy working on agile teams developing solutions and helping with requirements analysis, architecture, and mentoring.</w:t>
      </w:r>
    </w:p>
    <w:p w14:paraId="04D60FF0" w14:textId="4E916013" w:rsidR="008D65A7" w:rsidRDefault="008D65A7" w:rsidP="008D65A7">
      <w:pPr>
        <w:pStyle w:val="Heading1"/>
      </w:pPr>
      <w:r>
        <w:t>Skills</w:t>
      </w:r>
    </w:p>
    <w:p w14:paraId="232E0EE8" w14:textId="77777777" w:rsidR="008D65A7" w:rsidRPr="00003455" w:rsidRDefault="008D65A7" w:rsidP="008D65A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8FE8DE8" wp14:editId="1896DCE4">
                <wp:extent cx="5943600" cy="0"/>
                <wp:effectExtent l="0" t="0" r="0" b="0"/>
                <wp:docPr id="18821278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23E1A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490"/>
      </w:tblGrid>
      <w:tr w:rsidR="00F25F82" w14:paraId="4C452F8E" w14:textId="77777777" w:rsidTr="00E64CD1">
        <w:tc>
          <w:tcPr>
            <w:tcW w:w="4860" w:type="dxa"/>
          </w:tcPr>
          <w:p w14:paraId="47410032" w14:textId="77777777" w:rsidR="00F25F82" w:rsidRDefault="00F25F82" w:rsidP="00F25F82">
            <w:pPr>
              <w:pStyle w:val="ListBullet"/>
              <w:ind w:left="510"/>
            </w:pPr>
            <w:r>
              <w:t>C#, Unit Testing, SQL Server, Web – 20 years</w:t>
            </w:r>
          </w:p>
          <w:p w14:paraId="23B16BF0" w14:textId="77777777" w:rsidR="00F25F82" w:rsidRDefault="00F25F82" w:rsidP="00F25F82">
            <w:pPr>
              <w:pStyle w:val="ListBullet"/>
              <w:ind w:left="510"/>
            </w:pPr>
            <w:r>
              <w:t>Team Leadership, Requirements Analysis, Architecture – 15 years</w:t>
            </w:r>
          </w:p>
          <w:p w14:paraId="68868DA2" w14:textId="77777777" w:rsidR="00F25F82" w:rsidRDefault="00F25F82" w:rsidP="00F25F82">
            <w:pPr>
              <w:pStyle w:val="ListBullet"/>
              <w:ind w:left="510"/>
            </w:pPr>
            <w:r>
              <w:t>Entity Framework/ORMs – 13 years</w:t>
            </w:r>
          </w:p>
          <w:p w14:paraId="3D615316" w14:textId="0CF46994" w:rsidR="00F25F82" w:rsidRDefault="00F25F82" w:rsidP="00F25F82">
            <w:pPr>
              <w:pStyle w:val="ListBullet"/>
              <w:ind w:left="510"/>
            </w:pPr>
            <w:r>
              <w:t>Agile/Scrum – 12 years</w:t>
            </w:r>
          </w:p>
        </w:tc>
        <w:tc>
          <w:tcPr>
            <w:tcW w:w="4490" w:type="dxa"/>
          </w:tcPr>
          <w:p w14:paraId="5451CB12" w14:textId="77777777" w:rsidR="00F25F82" w:rsidRDefault="00F25F82" w:rsidP="00F25F82">
            <w:pPr>
              <w:pStyle w:val="ListBullet"/>
              <w:ind w:left="526"/>
            </w:pPr>
            <w:r>
              <w:t>Remote Worker – 12 years</w:t>
            </w:r>
          </w:p>
          <w:p w14:paraId="60E844A2" w14:textId="3DC1450C" w:rsidR="00F25F82" w:rsidRDefault="00F25F82" w:rsidP="00F25F82">
            <w:pPr>
              <w:pStyle w:val="ListBullet"/>
              <w:ind w:left="526"/>
            </w:pPr>
            <w:r>
              <w:t>Presenter/Pluralsight Author – 6 years</w:t>
            </w:r>
          </w:p>
          <w:p w14:paraId="499DE58D" w14:textId="00BA96DB" w:rsidR="00F25F82" w:rsidRDefault="00F25F82" w:rsidP="00F25F82">
            <w:pPr>
              <w:pStyle w:val="ListBullet"/>
              <w:ind w:left="526"/>
            </w:pPr>
            <w:r>
              <w:t>React Native/</w:t>
            </w:r>
            <w:r w:rsidR="00E64CD1">
              <w:t>Node.js</w:t>
            </w:r>
            <w:r>
              <w:t xml:space="preserve"> – 5 </w:t>
            </w:r>
            <w:proofErr w:type="gramStart"/>
            <w:r>
              <w:t>years</w:t>
            </w:r>
            <w:proofErr w:type="gramEnd"/>
          </w:p>
          <w:p w14:paraId="59BD3FCB" w14:textId="497C1EE0" w:rsidR="00F25F82" w:rsidRDefault="00F25F82" w:rsidP="00F25F82">
            <w:pPr>
              <w:pStyle w:val="ListBullet"/>
              <w:ind w:left="526"/>
            </w:pPr>
            <w:r>
              <w:t>Python – 1 year</w:t>
            </w:r>
          </w:p>
        </w:tc>
      </w:tr>
    </w:tbl>
    <w:p w14:paraId="5164F11F" w14:textId="392BD3E7" w:rsidR="00003455" w:rsidRDefault="00003455" w:rsidP="00F25F82">
      <w:pPr>
        <w:pStyle w:val="ListBullet"/>
        <w:numPr>
          <w:ilvl w:val="0"/>
          <w:numId w:val="0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</w:p>
    <w:p w14:paraId="288303C9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E37363FDA6354993B85066C45629F2B9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4535017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A3E4F8E" wp14:editId="737EEBF3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2F135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86556D" w14:textId="621767C3" w:rsidR="00F41BEE" w:rsidRDefault="008D65A7" w:rsidP="006E0605">
      <w:pPr>
        <w:pStyle w:val="Heading2"/>
      </w:pPr>
      <w:r>
        <w:t>Software Consultant</w:t>
      </w:r>
      <w:r w:rsidR="0087655C">
        <w:t xml:space="preserve"> |</w:t>
      </w:r>
      <w:r w:rsidR="00535398">
        <w:t xml:space="preserve"> </w:t>
      </w:r>
      <w:r w:rsidR="00535398">
        <w:t>Keyhole Software</w:t>
      </w:r>
      <w:r w:rsidR="00535398">
        <w:t>,</w:t>
      </w:r>
      <w:r w:rsidR="0087655C">
        <w:t xml:space="preserve"> Overland Park, KS</w:t>
      </w:r>
      <w:r w:rsidR="00003455">
        <w:tab/>
      </w:r>
      <w:r>
        <w:t>Feb 2016 - Present</w:t>
      </w:r>
    </w:p>
    <w:p w14:paraId="5749DB3C" w14:textId="6A7E77CB" w:rsidR="008D65A7" w:rsidRDefault="008D65A7" w:rsidP="008D65A7">
      <w:pPr>
        <w:pStyle w:val="ListBullet"/>
        <w:framePr w:hSpace="180" w:wrap="around" w:vAnchor="text" w:hAnchor="text" w:xAlign="right" w:y="1"/>
        <w:ind w:left="630"/>
        <w:suppressOverlap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8D65A7">
        <w:t xml:space="preserve">Lead remote teams of developers to produce software addressing enterprise business issues, improve coding practices and agile </w:t>
      </w:r>
      <w:r w:rsidRPr="008D65A7">
        <w:t>processes.</w:t>
      </w:r>
    </w:p>
    <w:p w14:paraId="7BA87B60" w14:textId="2D2749E0" w:rsidR="008D65A7" w:rsidRDefault="008D65A7" w:rsidP="008D65A7">
      <w:pPr>
        <w:pStyle w:val="ListBullet"/>
        <w:framePr w:hSpace="180" w:wrap="around" w:vAnchor="text" w:hAnchor="text" w:xAlign="right" w:y="1"/>
        <w:ind w:left="630"/>
        <w:suppressOverlap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1/23-present: Architect and developer on a Google cloud solution using Python in Dataflow to process 5 messages per second for patient demographic and profile updates for Northwell hospital system in NY.</w:t>
      </w:r>
    </w:p>
    <w:p w14:paraId="09921AFF" w14:textId="4049F9B9" w:rsidR="008D65A7" w:rsidRDefault="008D65A7" w:rsidP="008D65A7">
      <w:pPr>
        <w:pStyle w:val="ListBullet"/>
        <w:framePr w:hSpace="180" w:wrap="around" w:vAnchor="text" w:hAnchor="text" w:xAlign="right" w:y="1"/>
        <w:ind w:left="630"/>
        <w:suppressOverlap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4/19-present: Architect and developer on a Node.js and React Native mobile application for Northwell hospital system in NY. Architectural design of several features including service bus event architecture to handle 2</w:t>
      </w:r>
      <w:r w:rsidR="00E64CD1">
        <w:t xml:space="preserve"> messages per second</w:t>
      </w:r>
      <w:r>
        <w:t xml:space="preserve"> event stream, verification of family members, FHIR insurance </w:t>
      </w:r>
      <w:r w:rsidR="00E64CD1">
        <w:t>updates</w:t>
      </w:r>
      <w:r>
        <w:t>.</w:t>
      </w:r>
    </w:p>
    <w:p w14:paraId="45226BB3" w14:textId="77777777" w:rsidR="008D65A7" w:rsidRDefault="008D65A7" w:rsidP="008D65A7">
      <w:pPr>
        <w:pStyle w:val="ListBullet"/>
        <w:framePr w:hSpace="180" w:wrap="around" w:vAnchor="text" w:hAnchor="text" w:xAlign="right" w:y="1"/>
        <w:ind w:left="630"/>
        <w:suppressOverlap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9/18-4/19: Solo developer migrating internal C# .Net 4.6 Razor web applications to .Net Core for AMC Theatres in KS.</w:t>
      </w:r>
    </w:p>
    <w:p w14:paraId="548A7B4E" w14:textId="77777777" w:rsidR="008D65A7" w:rsidRDefault="008D65A7" w:rsidP="008D65A7">
      <w:pPr>
        <w:pStyle w:val="ListBullet"/>
        <w:framePr w:hSpace="180" w:wrap="around" w:vAnchor="text" w:hAnchor="text" w:xAlign="right" w:y="1"/>
        <w:ind w:left="630"/>
        <w:suppressOverlap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11/17-9/18: Led a team porting a COBOL data service to .Net Core for USDA in KS.</w:t>
      </w:r>
    </w:p>
    <w:p w14:paraId="36B8129A" w14:textId="16AF23EF" w:rsidR="008D65A7" w:rsidRDefault="008D65A7" w:rsidP="008D65A7">
      <w:pPr>
        <w:pStyle w:val="ListBullet"/>
        <w:framePr w:hSpace="180" w:wrap="around" w:vAnchor="text" w:hAnchor="text" w:xAlign="right" w:y="1"/>
        <w:ind w:left="630"/>
        <w:suppressOverlap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8D65A7">
        <w:t>2/16-11/17: Led a team creating C# .Net microservices and various types of web applications to improve patient care for Northwell hospital system in NY.</w:t>
      </w:r>
    </w:p>
    <w:p w14:paraId="456DAD38" w14:textId="3E2692BA" w:rsidR="00F41BEE" w:rsidRDefault="008D65A7" w:rsidP="006E0605">
      <w:pPr>
        <w:pStyle w:val="Heading2"/>
      </w:pPr>
      <w:r>
        <w:t>Engineering Manager</w:t>
      </w:r>
      <w:r w:rsidR="0087655C">
        <w:t xml:space="preserve"> |</w:t>
      </w:r>
      <w:r w:rsidR="00535398">
        <w:t xml:space="preserve"> </w:t>
      </w:r>
      <w:r w:rsidR="00535398">
        <w:t>NRC Health</w:t>
      </w:r>
      <w:r w:rsidR="00535398">
        <w:t>,</w:t>
      </w:r>
      <w:r w:rsidR="0087655C">
        <w:t xml:space="preserve"> Lincoln, NE</w:t>
      </w:r>
      <w:r w:rsidR="00003455">
        <w:tab/>
      </w:r>
      <w:r>
        <w:t>Jul</w:t>
      </w:r>
      <w:r w:rsidR="0087655C">
        <w:t xml:space="preserve"> 2015 – Feb 2016</w:t>
      </w:r>
    </w:p>
    <w:p w14:paraId="067F5D60" w14:textId="77777777" w:rsidR="0087655C" w:rsidRDefault="0087655C" w:rsidP="0087655C">
      <w:pPr>
        <w:pStyle w:val="ListBullet"/>
        <w:framePr w:hSpace="180" w:wrap="around" w:vAnchor="text" w:hAnchor="text" w:xAlign="right" w:y="1"/>
        <w:ind w:left="630"/>
        <w:suppressOverlap/>
      </w:pPr>
      <w:r>
        <w:t>Managed a team of four developers supporting a wide array of internal business applications.</w:t>
      </w:r>
    </w:p>
    <w:p w14:paraId="5F2DCF04" w14:textId="77777777" w:rsidR="0087655C" w:rsidRDefault="0087655C" w:rsidP="0087655C">
      <w:pPr>
        <w:pStyle w:val="ListBullet"/>
        <w:framePr w:hSpace="180" w:wrap="around" w:vAnchor="text" w:hAnchor="text" w:xAlign="right" w:y="1"/>
        <w:ind w:left="630"/>
        <w:suppressOverlap/>
      </w:pPr>
      <w:r>
        <w:t>Participated in one-on-one meetings, goal setting, and reviews of my direct reports.</w:t>
      </w:r>
    </w:p>
    <w:p w14:paraId="7B6BAD8F" w14:textId="77777777" w:rsidR="0087655C" w:rsidRDefault="0087655C" w:rsidP="0087655C">
      <w:pPr>
        <w:pStyle w:val="ListBullet"/>
        <w:framePr w:hSpace="180" w:wrap="around" w:vAnchor="text" w:hAnchor="text" w:xAlign="right" w:y="1"/>
        <w:ind w:left="630"/>
        <w:suppressOverlap/>
      </w:pPr>
      <w:r>
        <w:t>Interviewed candidates and hired one software developer.</w:t>
      </w:r>
    </w:p>
    <w:p w14:paraId="1203AAE8" w14:textId="77777777" w:rsidR="0087655C" w:rsidRDefault="0087655C" w:rsidP="0087655C">
      <w:pPr>
        <w:pStyle w:val="ListBullet"/>
        <w:framePr w:hSpace="180" w:wrap="around" w:vAnchor="text" w:hAnchor="text" w:xAlign="right" w:y="1"/>
        <w:ind w:left="630"/>
        <w:suppressOverlap/>
      </w:pPr>
      <w:r>
        <w:t>Led agile ceremonies as the team scrum master.</w:t>
      </w:r>
    </w:p>
    <w:p w14:paraId="5B45542B" w14:textId="6B936E84" w:rsidR="0087655C" w:rsidRDefault="0087655C" w:rsidP="0087655C">
      <w:pPr>
        <w:pStyle w:val="ListBullet"/>
        <w:framePr w:hSpace="180" w:wrap="around" w:vAnchor="text" w:hAnchor="text" w:xAlign="right" w:y="1"/>
        <w:ind w:left="630"/>
        <w:suppressOverlap/>
      </w:pPr>
      <w:r>
        <w:t>Coordinated with business units to ensure projects were delivered according to requirements and timing.</w:t>
      </w:r>
    </w:p>
    <w:p w14:paraId="47810BF1" w14:textId="76B7FC6E" w:rsidR="00535398" w:rsidRDefault="00535398" w:rsidP="00535398">
      <w:pPr>
        <w:pStyle w:val="Heading2"/>
      </w:pPr>
      <w:r>
        <w:t>Senior Software Developer</w:t>
      </w:r>
      <w:r>
        <w:t xml:space="preserve"> | </w:t>
      </w:r>
      <w:r>
        <w:t>Nebraska DOT,</w:t>
      </w:r>
      <w:r>
        <w:t xml:space="preserve"> Lincoln, NE</w:t>
      </w:r>
      <w:r>
        <w:tab/>
      </w:r>
      <w:r>
        <w:t>Sep 2013</w:t>
      </w:r>
      <w:r>
        <w:t xml:space="preserve"> – </w:t>
      </w:r>
      <w:r>
        <w:t>Jul 2015</w:t>
      </w:r>
    </w:p>
    <w:p w14:paraId="4B86B971" w14:textId="77777777" w:rsidR="00535398" w:rsidRDefault="00535398" w:rsidP="00535398">
      <w:pPr>
        <w:pStyle w:val="ListBullet"/>
        <w:ind w:left="630"/>
      </w:pPr>
      <w:r w:rsidRPr="00535398">
        <w:t>Technical lead of a team of eight developers migrating COBOL programs to C# .Net MVC applications for the finance department.</w:t>
      </w:r>
    </w:p>
    <w:p w14:paraId="22726086" w14:textId="431659FB" w:rsidR="00535398" w:rsidRDefault="00535398" w:rsidP="00535398">
      <w:pPr>
        <w:pStyle w:val="ListBullet"/>
        <w:ind w:left="630"/>
      </w:pPr>
      <w:r w:rsidRPr="00535398">
        <w:lastRenderedPageBreak/>
        <w:t>Improved requirements gathering practices by scheduling agenda-driven regular requirements meetings with the finance team.</w:t>
      </w:r>
    </w:p>
    <w:p w14:paraId="298E96B4" w14:textId="1560419B" w:rsidR="00535398" w:rsidRPr="00535398" w:rsidRDefault="00535398" w:rsidP="00535398">
      <w:pPr>
        <w:pStyle w:val="ListBullet"/>
        <w:ind w:left="630"/>
      </w:pPr>
      <w:r w:rsidRPr="00535398">
        <w:t>Led team training sessions to improve skills such as unit testing and the use of new technologies.</w:t>
      </w:r>
    </w:p>
    <w:p w14:paraId="67743FD8" w14:textId="31BD3422" w:rsidR="00535398" w:rsidRDefault="005E40A5" w:rsidP="00535398">
      <w:pPr>
        <w:pStyle w:val="Heading2"/>
      </w:pPr>
      <w:r>
        <w:t>Senior Software Consultant</w:t>
      </w:r>
      <w:r w:rsidR="00535398">
        <w:t xml:space="preserve"> |</w:t>
      </w:r>
      <w:r>
        <w:t xml:space="preserve"> Five Nines Technology Group</w:t>
      </w:r>
      <w:r w:rsidR="00535398">
        <w:t>, Lincoln, NE</w:t>
      </w:r>
      <w:r w:rsidR="00535398">
        <w:tab/>
      </w:r>
      <w:r>
        <w:t>Jul</w:t>
      </w:r>
      <w:r w:rsidR="00535398">
        <w:t xml:space="preserve"> 201</w:t>
      </w:r>
      <w:r>
        <w:t>1</w:t>
      </w:r>
      <w:r w:rsidR="00535398">
        <w:t xml:space="preserve"> – </w:t>
      </w:r>
      <w:r>
        <w:t>Sep</w:t>
      </w:r>
      <w:r w:rsidR="00535398">
        <w:t xml:space="preserve"> 201</w:t>
      </w:r>
      <w:r>
        <w:t>3</w:t>
      </w:r>
    </w:p>
    <w:p w14:paraId="236B67FE" w14:textId="70844FA4" w:rsidR="005E40A5" w:rsidRDefault="005E40A5" w:rsidP="005E40A5">
      <w:pPr>
        <w:pStyle w:val="ListBullet"/>
        <w:ind w:left="630"/>
      </w:pPr>
      <w:r w:rsidRPr="005E40A5">
        <w:t>Led development team creating various software solutions for small and mid-sized businesses.</w:t>
      </w:r>
    </w:p>
    <w:p w14:paraId="3593E14E" w14:textId="4D5DB6E8" w:rsidR="005E40A5" w:rsidRDefault="005E40A5" w:rsidP="005E40A5">
      <w:pPr>
        <w:pStyle w:val="ListBullet"/>
        <w:ind w:left="630"/>
      </w:pPr>
      <w:r w:rsidRPr="005E40A5">
        <w:t>Led sales meetings and landed new projects.</w:t>
      </w:r>
    </w:p>
    <w:p w14:paraId="509B9120" w14:textId="64BB53EE" w:rsidR="005E40A5" w:rsidRDefault="005E40A5" w:rsidP="005E40A5">
      <w:pPr>
        <w:pStyle w:val="ListBullet"/>
        <w:ind w:left="630"/>
      </w:pPr>
      <w:r w:rsidRPr="005E40A5">
        <w:t>Improved business and agile practices by working with the engineering director to create a requirement gathering workshop that we then sold as a service to customers.</w:t>
      </w:r>
    </w:p>
    <w:p w14:paraId="161B1674" w14:textId="2FE98F3C" w:rsidR="005E40A5" w:rsidRDefault="00D1069D" w:rsidP="005E40A5">
      <w:pPr>
        <w:pStyle w:val="Heading2"/>
      </w:pPr>
      <w:r>
        <w:t>Senior Software Developer</w:t>
      </w:r>
      <w:r w:rsidR="005E40A5">
        <w:t xml:space="preserve"> | </w:t>
      </w:r>
      <w:proofErr w:type="spellStart"/>
      <w:r>
        <w:t>TreeHouse</w:t>
      </w:r>
      <w:proofErr w:type="spellEnd"/>
      <w:r>
        <w:t xml:space="preserve"> Interactive, Draper, UT</w:t>
      </w:r>
      <w:r w:rsidR="005E40A5">
        <w:tab/>
      </w:r>
      <w:r>
        <w:t>May 2007</w:t>
      </w:r>
      <w:r w:rsidR="005E40A5">
        <w:t xml:space="preserve"> – </w:t>
      </w:r>
      <w:r>
        <w:t>Jul 2011</w:t>
      </w:r>
    </w:p>
    <w:p w14:paraId="5893208B" w14:textId="17D1D329" w:rsidR="00D0601F" w:rsidRDefault="00D1069D" w:rsidP="00D1069D">
      <w:pPr>
        <w:pStyle w:val="ListBullet"/>
        <w:ind w:left="630"/>
      </w:pPr>
      <w:r w:rsidRPr="00D1069D">
        <w:t>Solo developer working remotely to support existing customer C# web applications and created a new trademarked marketing tool named Reveal Web Analytics.</w:t>
      </w:r>
    </w:p>
    <w:p w14:paraId="4871DB33" w14:textId="682888FC" w:rsidR="00D1069D" w:rsidRDefault="00D1069D" w:rsidP="00D1069D">
      <w:pPr>
        <w:pStyle w:val="ListBullet"/>
        <w:ind w:left="630"/>
      </w:pPr>
      <w:r w:rsidRPr="00D1069D">
        <w:t>Created Salesforce integrations.</w:t>
      </w:r>
    </w:p>
    <w:p w14:paraId="2DED42C8" w14:textId="47B420C6" w:rsidR="00D1069D" w:rsidRDefault="00D1069D" w:rsidP="00D1069D">
      <w:pPr>
        <w:pStyle w:val="ListBullet"/>
        <w:ind w:left="630"/>
      </w:pPr>
      <w:r w:rsidRPr="00D1069D">
        <w:t>Improved a channel sales CRM product.</w:t>
      </w:r>
    </w:p>
    <w:p w14:paraId="6049E887" w14:textId="26BD3B23" w:rsidR="00D1069D" w:rsidRDefault="00D1069D" w:rsidP="00D1069D">
      <w:pPr>
        <w:pStyle w:val="Heading2"/>
      </w:pPr>
      <w:r>
        <w:t xml:space="preserve">Software </w:t>
      </w:r>
      <w:r>
        <w:t>Consultant</w:t>
      </w:r>
      <w:r>
        <w:t xml:space="preserve"> | </w:t>
      </w:r>
      <w:r>
        <w:t>CH2M HILL, Seattle, WA</w:t>
      </w:r>
      <w:r>
        <w:tab/>
      </w:r>
      <w:r>
        <w:t>Jun 2005</w:t>
      </w:r>
      <w:r>
        <w:t xml:space="preserve"> – </w:t>
      </w:r>
      <w:r>
        <w:t>May 2007</w:t>
      </w:r>
    </w:p>
    <w:p w14:paraId="70758A1D" w14:textId="5203F0E7" w:rsidR="00535398" w:rsidRDefault="00D1069D" w:rsidP="00D1069D">
      <w:pPr>
        <w:pStyle w:val="ListBullet"/>
        <w:ind w:left="630"/>
      </w:pPr>
      <w:r w:rsidRPr="00D1069D">
        <w:t>Team member and team lead for various projects solving enterprise business issues.</w:t>
      </w:r>
    </w:p>
    <w:p w14:paraId="65A70025" w14:textId="600D5637" w:rsidR="00D1069D" w:rsidRDefault="00D1069D" w:rsidP="00D1069D">
      <w:pPr>
        <w:pStyle w:val="ListBullet"/>
        <w:ind w:left="630"/>
      </w:pPr>
      <w:r w:rsidRPr="00D1069D">
        <w:t>Led a team creating a desktop application for managing hunting licenses for Plum Creek Timber.</w:t>
      </w:r>
    </w:p>
    <w:p w14:paraId="7898CAD8" w14:textId="02682F24" w:rsidR="00D1069D" w:rsidRDefault="00D1069D" w:rsidP="00D1069D">
      <w:pPr>
        <w:pStyle w:val="ListBullet"/>
        <w:ind w:left="630"/>
      </w:pPr>
      <w:r w:rsidRPr="00D1069D">
        <w:t>Improved processes by introducing version control and scrum practices to the team.</w:t>
      </w:r>
    </w:p>
    <w:p w14:paraId="6D208F0F" w14:textId="151D1EF3" w:rsidR="00D1069D" w:rsidRDefault="00D1069D" w:rsidP="00D1069D">
      <w:pPr>
        <w:pStyle w:val="Heading2"/>
      </w:pPr>
      <w:r>
        <w:t xml:space="preserve">Software </w:t>
      </w:r>
      <w:r>
        <w:t>Developer</w:t>
      </w:r>
      <w:r>
        <w:t xml:space="preserve"> | </w:t>
      </w:r>
      <w:r>
        <w:t>The Environmental Company</w:t>
      </w:r>
      <w:r>
        <w:t>, Seattle, WA</w:t>
      </w:r>
      <w:r>
        <w:tab/>
      </w:r>
      <w:r>
        <w:t>Apr</w:t>
      </w:r>
      <w:r>
        <w:t xml:space="preserve"> 200</w:t>
      </w:r>
      <w:r>
        <w:t>3</w:t>
      </w:r>
      <w:r>
        <w:t xml:space="preserve"> – </w:t>
      </w:r>
      <w:r>
        <w:t>Jun</w:t>
      </w:r>
      <w:r>
        <w:t xml:space="preserve"> 200</w:t>
      </w:r>
      <w:r>
        <w:t>5</w:t>
      </w:r>
    </w:p>
    <w:p w14:paraId="08C6930A" w14:textId="143290BE" w:rsidR="00D1069D" w:rsidRDefault="00D1069D" w:rsidP="00D1069D">
      <w:pPr>
        <w:pStyle w:val="ListBullet"/>
        <w:ind w:left="630"/>
      </w:pPr>
      <w:r w:rsidRPr="00D1069D">
        <w:t xml:space="preserve">Team </w:t>
      </w:r>
      <w:proofErr w:type="gramStart"/>
      <w:r w:rsidRPr="00D1069D">
        <w:t>member</w:t>
      </w:r>
      <w:proofErr w:type="gramEnd"/>
      <w:r w:rsidRPr="00D1069D">
        <w:t xml:space="preserve"> and team lead creating various solutions using MS Access and classic ASP websites.</w:t>
      </w:r>
    </w:p>
    <w:p w14:paraId="37FBB104" w14:textId="52591EB0" w:rsidR="00D1069D" w:rsidRDefault="00D1069D" w:rsidP="00D1069D">
      <w:pPr>
        <w:pStyle w:val="ListBullet"/>
        <w:ind w:left="630"/>
      </w:pPr>
      <w:r w:rsidRPr="00D1069D">
        <w:t>Developed an ASP website for the USCG to prioritize facility repairs based on a complicated algorithm related to mission and normal component life expectancy.</w:t>
      </w:r>
    </w:p>
    <w:p w14:paraId="001CC0FA" w14:textId="7E8FBAE6" w:rsidR="00D1069D" w:rsidRDefault="00D1069D" w:rsidP="00D1069D">
      <w:pPr>
        <w:pStyle w:val="ListBullet"/>
        <w:ind w:left="630"/>
      </w:pPr>
      <w:r w:rsidRPr="00D1069D">
        <w:t>Administered a database for environmental laboratory results.</w:t>
      </w:r>
    </w:p>
    <w:p w14:paraId="55C66BC1" w14:textId="349052E6" w:rsidR="00D1069D" w:rsidRDefault="00D1069D" w:rsidP="00D1069D">
      <w:pPr>
        <w:pStyle w:val="Heading2"/>
      </w:pPr>
      <w:r>
        <w:t xml:space="preserve">Software Developer | </w:t>
      </w:r>
      <w:proofErr w:type="spellStart"/>
      <w:r>
        <w:t>TerraGraphics</w:t>
      </w:r>
      <w:proofErr w:type="spellEnd"/>
      <w:r>
        <w:t xml:space="preserve"> Environmental Eng</w:t>
      </w:r>
      <w:r>
        <w:t xml:space="preserve">, </w:t>
      </w:r>
      <w:r>
        <w:t>Moscow, ID</w:t>
      </w:r>
      <w:r>
        <w:tab/>
      </w:r>
      <w:r>
        <w:t>Mar</w:t>
      </w:r>
      <w:r>
        <w:t xml:space="preserve"> 200</w:t>
      </w:r>
      <w:r>
        <w:t>0</w:t>
      </w:r>
      <w:r>
        <w:t xml:space="preserve"> – </w:t>
      </w:r>
      <w:r>
        <w:t>Apr</w:t>
      </w:r>
      <w:r>
        <w:t xml:space="preserve"> 200</w:t>
      </w:r>
      <w:r>
        <w:t>3</w:t>
      </w:r>
    </w:p>
    <w:p w14:paraId="1F1BD12F" w14:textId="2B6A7CC9" w:rsidR="00D1069D" w:rsidRDefault="00D1069D" w:rsidP="00D1069D">
      <w:pPr>
        <w:pStyle w:val="ListBullet"/>
        <w:ind w:left="630"/>
      </w:pPr>
      <w:r w:rsidRPr="00D1069D">
        <w:t>Solo developer on projects for internal applications and external customers using classic ASP and VB.Net.</w:t>
      </w:r>
    </w:p>
    <w:p w14:paraId="0D9CB8D4" w14:textId="12ED7B4F" w:rsidR="00D1069D" w:rsidRDefault="00D1069D" w:rsidP="00D1069D">
      <w:pPr>
        <w:pStyle w:val="ListBullet"/>
        <w:ind w:left="630"/>
      </w:pPr>
      <w:r w:rsidRPr="00D1069D">
        <w:t>Developed a healthcare survey web application.</w:t>
      </w:r>
    </w:p>
    <w:p w14:paraId="10647AFE" w14:textId="06D97A5F" w:rsidR="00D1069D" w:rsidRDefault="00D1069D" w:rsidP="00D1069D">
      <w:pPr>
        <w:pStyle w:val="ListBullet"/>
        <w:ind w:left="630"/>
      </w:pPr>
      <w:r w:rsidRPr="00D1069D">
        <w:t xml:space="preserve">Created a </w:t>
      </w:r>
      <w:r w:rsidR="00F50395" w:rsidRPr="00D1069D">
        <w:t>timecard</w:t>
      </w:r>
      <w:r w:rsidRPr="00D1069D">
        <w:t xml:space="preserve"> application that </w:t>
      </w:r>
      <w:r w:rsidR="00F50395">
        <w:t>all employees</w:t>
      </w:r>
      <w:r w:rsidRPr="00D1069D">
        <w:t xml:space="preserve"> used.</w:t>
      </w:r>
    </w:p>
    <w:p w14:paraId="6CEC89BA" w14:textId="05B61AD4" w:rsidR="00D1069D" w:rsidRDefault="00D1069D" w:rsidP="00D1069D">
      <w:pPr>
        <w:pStyle w:val="ListBullet"/>
        <w:ind w:left="630"/>
      </w:pPr>
      <w:r w:rsidRPr="00D1069D">
        <w:t>Managed an environmental database and improved the public website used to display the data.</w:t>
      </w:r>
    </w:p>
    <w:p w14:paraId="5ED81EB8" w14:textId="1C035B96" w:rsidR="00F41BEE" w:rsidRDefault="00000000" w:rsidP="006E0605">
      <w:pPr>
        <w:pStyle w:val="Heading1"/>
      </w:pPr>
      <w:sdt>
        <w:sdtPr>
          <w:id w:val="1513793667"/>
          <w:placeholder>
            <w:docPart w:val="C5A235D7BBDB45A2B5ACC1609ACE671B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241F558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72EC2A9" wp14:editId="07EEB121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8CCBA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211054" w14:textId="67394F5F" w:rsidR="00F41BEE" w:rsidRDefault="00D1069D" w:rsidP="006E0605">
      <w:pPr>
        <w:pStyle w:val="Heading2"/>
      </w:pPr>
      <w:r>
        <w:t>BS Geology, University of Nebraska, Lincoln</w:t>
      </w:r>
      <w:r w:rsidR="00003455">
        <w:tab/>
      </w:r>
      <w:r>
        <w:t>1999</w:t>
      </w:r>
    </w:p>
    <w:p w14:paraId="5AF378B9" w14:textId="26C1BFE3" w:rsidR="00003455" w:rsidRDefault="00D1069D" w:rsidP="00D1069D">
      <w:pPr>
        <w:pStyle w:val="ListBullet"/>
        <w:ind w:left="630"/>
      </w:pPr>
      <w:r w:rsidRPr="00D1069D">
        <w:t>Hired by a professor to work in his laboratory preparing microscope slides of sediment samples with diatom fragments used to study climate change.</w:t>
      </w:r>
    </w:p>
    <w:p w14:paraId="6718B752" w14:textId="67D9ABC9" w:rsidR="00D1069D" w:rsidRDefault="00D1069D" w:rsidP="00D1069D">
      <w:pPr>
        <w:pStyle w:val="ListBullet"/>
        <w:ind w:left="630"/>
      </w:pPr>
      <w:r w:rsidRPr="00D1069D">
        <w:t>Travelled to Antarctica for a field season to work on a climate change study and contributed a chart to the field season publication.</w:t>
      </w:r>
    </w:p>
    <w:p w14:paraId="540FD134" w14:textId="77777777" w:rsidR="00003455" w:rsidRDefault="00003455" w:rsidP="00003455"/>
    <w:p w14:paraId="7DD9A1D6" w14:textId="1A29703D" w:rsidR="00F41BEE" w:rsidRDefault="00F25F82" w:rsidP="00D52131">
      <w:pPr>
        <w:pStyle w:val="Heading1"/>
      </w:pPr>
      <w:r>
        <w:t>Pluralsight Video Tutorials</w:t>
      </w:r>
    </w:p>
    <w:p w14:paraId="212288C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B0DE965" wp14:editId="0FBFC08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686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015B44B" w14:textId="5E1BD6EF" w:rsidR="00F41BEE" w:rsidRDefault="00F25F82" w:rsidP="00F25F82">
      <w:pPr>
        <w:pStyle w:val="ListBullet"/>
        <w:ind w:left="630"/>
      </w:pPr>
      <w:r w:rsidRPr="00F25F82">
        <w:t>Agile Requirements Process: From Idea to Minimum Viable Product (2015)</w:t>
      </w:r>
    </w:p>
    <w:p w14:paraId="518700CE" w14:textId="1DED2068" w:rsidR="00F25F82" w:rsidRDefault="00F25F82" w:rsidP="00F25F82">
      <w:pPr>
        <w:pStyle w:val="ListBullet"/>
        <w:ind w:left="630"/>
      </w:pPr>
      <w:r w:rsidRPr="00F25F82">
        <w:t>Effective C# Unit Testing for Enterprise Applications (2016)</w:t>
      </w:r>
    </w:p>
    <w:p w14:paraId="18D025D4" w14:textId="6053BDFD" w:rsidR="00F25F82" w:rsidRDefault="00F25F82" w:rsidP="00F25F82">
      <w:pPr>
        <w:pStyle w:val="ListBullet"/>
        <w:ind w:left="630"/>
      </w:pPr>
      <w:r w:rsidRPr="00F25F82">
        <w:t>Extracting Database Information: Business Coding Playbook (2018)</w:t>
      </w:r>
    </w:p>
    <w:p w14:paraId="7DC6488E" w14:textId="68A3E250" w:rsidR="00F25F82" w:rsidRDefault="00F25F82" w:rsidP="00F25F82">
      <w:pPr>
        <w:pStyle w:val="ListBullet"/>
        <w:ind w:left="630"/>
      </w:pPr>
      <w:r w:rsidRPr="00F25F82">
        <w:t>Microsoft Azure Developer: Performing Unit Testing &amp; Integration Testing (2018)</w:t>
      </w:r>
    </w:p>
    <w:sectPr w:rsidR="00F25F82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9403" w14:textId="77777777" w:rsidR="00720407" w:rsidRDefault="00720407">
      <w:pPr>
        <w:spacing w:after="0"/>
      </w:pPr>
      <w:r>
        <w:separator/>
      </w:r>
    </w:p>
  </w:endnote>
  <w:endnote w:type="continuationSeparator" w:id="0">
    <w:p w14:paraId="4178E07A" w14:textId="77777777" w:rsidR="00720407" w:rsidRDefault="00720407">
      <w:pPr>
        <w:spacing w:after="0"/>
      </w:pPr>
      <w:r>
        <w:continuationSeparator/>
      </w:r>
    </w:p>
  </w:endnote>
  <w:endnote w:type="continuationNotice" w:id="1">
    <w:p w14:paraId="5A90A6BC" w14:textId="77777777" w:rsidR="00720407" w:rsidRDefault="0072040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9EFE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31EF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25D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65F9" w14:textId="77777777" w:rsidR="00720407" w:rsidRDefault="00720407">
      <w:pPr>
        <w:spacing w:after="0"/>
      </w:pPr>
      <w:r>
        <w:separator/>
      </w:r>
    </w:p>
  </w:footnote>
  <w:footnote w:type="continuationSeparator" w:id="0">
    <w:p w14:paraId="408F916B" w14:textId="77777777" w:rsidR="00720407" w:rsidRDefault="00720407">
      <w:pPr>
        <w:spacing w:after="0"/>
      </w:pPr>
      <w:r>
        <w:continuationSeparator/>
      </w:r>
    </w:p>
  </w:footnote>
  <w:footnote w:type="continuationNotice" w:id="1">
    <w:p w14:paraId="18F88D52" w14:textId="77777777" w:rsidR="00720407" w:rsidRDefault="0072040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918E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3C54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8125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D8601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9201F12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A7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5398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40A5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20407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7655C"/>
    <w:rsid w:val="00886378"/>
    <w:rsid w:val="00886E4A"/>
    <w:rsid w:val="008916B6"/>
    <w:rsid w:val="008D5413"/>
    <w:rsid w:val="008D5A41"/>
    <w:rsid w:val="008D65A7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0601F"/>
    <w:rsid w:val="00D1069D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64CD1"/>
    <w:rsid w:val="00E71047"/>
    <w:rsid w:val="00E726F0"/>
    <w:rsid w:val="00EA2B92"/>
    <w:rsid w:val="00EC12CE"/>
    <w:rsid w:val="00ED598E"/>
    <w:rsid w:val="00ED7FEB"/>
    <w:rsid w:val="00EE25F3"/>
    <w:rsid w:val="00F25F82"/>
    <w:rsid w:val="00F37140"/>
    <w:rsid w:val="00F40303"/>
    <w:rsid w:val="00F41BEE"/>
    <w:rsid w:val="00F5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033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5A7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ty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7363FDA6354993B85066C45629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1B05-974D-4B3A-9BE8-B9F954122C2E}"/>
      </w:docPartPr>
      <w:docPartBody>
        <w:p w:rsidR="00000000" w:rsidRDefault="00000000">
          <w:pPr>
            <w:pStyle w:val="E37363FDA6354993B85066C45629F2B9"/>
          </w:pPr>
          <w:r>
            <w:t>Experience</w:t>
          </w:r>
        </w:p>
      </w:docPartBody>
    </w:docPart>
    <w:docPart>
      <w:docPartPr>
        <w:name w:val="C5A235D7BBDB45A2B5ACC1609ACE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D6A0F-5C8E-44D7-A72D-51CB7B4EF6F2}"/>
      </w:docPartPr>
      <w:docPartBody>
        <w:p w:rsidR="00000000" w:rsidRDefault="00000000">
          <w:pPr>
            <w:pStyle w:val="C5A235D7BBDB45A2B5ACC1609ACE671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9"/>
    <w:rsid w:val="0058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FF110662A45A4B8804AE284E20AF5">
    <w:name w:val="B22FF110662A45A4B8804AE284E20AF5"/>
  </w:style>
  <w:style w:type="paragraph" w:customStyle="1" w:styleId="79B6517310194F78AE024EE36BD7BC6D">
    <w:name w:val="79B6517310194F78AE024EE36BD7BC6D"/>
  </w:style>
  <w:style w:type="paragraph" w:customStyle="1" w:styleId="998FF2B6FA6B4E1AB5B2B53A3F7A54C1">
    <w:name w:val="998FF2B6FA6B4E1AB5B2B53A3F7A54C1"/>
  </w:style>
  <w:style w:type="paragraph" w:customStyle="1" w:styleId="10FA1AF1D3834F71B66B14EB55512D3A">
    <w:name w:val="10FA1AF1D3834F71B66B14EB55512D3A"/>
  </w:style>
  <w:style w:type="paragraph" w:customStyle="1" w:styleId="1561A9FC504B4287AA48E04C47870E3E">
    <w:name w:val="1561A9FC504B4287AA48E04C47870E3E"/>
  </w:style>
  <w:style w:type="paragraph" w:customStyle="1" w:styleId="AE6984E9163E453AB5DC9C36A3C38845">
    <w:name w:val="AE6984E9163E453AB5DC9C36A3C38845"/>
  </w:style>
  <w:style w:type="paragraph" w:customStyle="1" w:styleId="E3C75DC7068E4F8BB3C7B68DA554832A">
    <w:name w:val="E3C75DC7068E4F8BB3C7B68DA554832A"/>
  </w:style>
  <w:style w:type="paragraph" w:customStyle="1" w:styleId="E37363FDA6354993B85066C45629F2B9">
    <w:name w:val="E37363FDA6354993B85066C45629F2B9"/>
  </w:style>
  <w:style w:type="paragraph" w:customStyle="1" w:styleId="9A4D20E6DAA5487492938DB5DAA97FDC">
    <w:name w:val="9A4D20E6DAA5487492938DB5DAA97FDC"/>
  </w:style>
  <w:style w:type="paragraph" w:customStyle="1" w:styleId="2DF5F0188A3B4401A92AD54F95F3C045">
    <w:name w:val="2DF5F0188A3B4401A92AD54F95F3C045"/>
  </w:style>
  <w:style w:type="paragraph" w:customStyle="1" w:styleId="CCD0E108AB6E49CF810BDB93B1CEB3A1">
    <w:name w:val="CCD0E108AB6E49CF810BDB93B1CEB3A1"/>
  </w:style>
  <w:style w:type="paragraph" w:customStyle="1" w:styleId="DC906924AD4640FB97BEA6F5FC8C42F7">
    <w:name w:val="DC906924AD4640FB97BEA6F5FC8C42F7"/>
  </w:style>
  <w:style w:type="paragraph" w:customStyle="1" w:styleId="AAF8F0BAFA884E6C9598DD1B862DB6D9">
    <w:name w:val="AAF8F0BAFA884E6C9598DD1B862DB6D9"/>
  </w:style>
  <w:style w:type="paragraph" w:customStyle="1" w:styleId="2518B5361299495A9D45DC8025EFDB80">
    <w:name w:val="2518B5361299495A9D45DC8025EFDB80"/>
  </w:style>
  <w:style w:type="paragraph" w:customStyle="1" w:styleId="9D63107CD0FE421D93655AC74B24C086">
    <w:name w:val="9D63107CD0FE421D93655AC74B24C086"/>
  </w:style>
  <w:style w:type="paragraph" w:customStyle="1" w:styleId="2F33EE24E6F249729C56935A28127E9C">
    <w:name w:val="2F33EE24E6F249729C56935A28127E9C"/>
  </w:style>
  <w:style w:type="paragraph" w:customStyle="1" w:styleId="933C9243BAFF41528C44FAEC71FCC100">
    <w:name w:val="933C9243BAFF41528C44FAEC71FCC100"/>
  </w:style>
  <w:style w:type="paragraph" w:customStyle="1" w:styleId="DFE9777BBA7B4A7BA17D3405357870D4">
    <w:name w:val="DFE9777BBA7B4A7BA17D3405357870D4"/>
  </w:style>
  <w:style w:type="paragraph" w:customStyle="1" w:styleId="6854032B9EEF42B395B621352C53240B">
    <w:name w:val="6854032B9EEF42B395B621352C53240B"/>
  </w:style>
  <w:style w:type="paragraph" w:customStyle="1" w:styleId="17F5F6BC706A439DBE856E9EC995A02C">
    <w:name w:val="17F5F6BC706A439DBE856E9EC995A02C"/>
  </w:style>
  <w:style w:type="paragraph" w:customStyle="1" w:styleId="C5A235D7BBDB45A2B5ACC1609ACE671B">
    <w:name w:val="C5A235D7BBDB45A2B5ACC1609ACE671B"/>
  </w:style>
  <w:style w:type="paragraph" w:customStyle="1" w:styleId="9BE0913847C74CA6883B891BA5FAFAB5">
    <w:name w:val="9BE0913847C74CA6883B891BA5FAFAB5"/>
  </w:style>
  <w:style w:type="paragraph" w:customStyle="1" w:styleId="5F13430E30134EE78203C6F1C0A26FDE">
    <w:name w:val="5F13430E30134EE78203C6F1C0A26FDE"/>
  </w:style>
  <w:style w:type="paragraph" w:customStyle="1" w:styleId="38470E3DCD1E4C0599F82A7FECC557D5">
    <w:name w:val="38470E3DCD1E4C0599F82A7FECC557D5"/>
  </w:style>
  <w:style w:type="paragraph" w:customStyle="1" w:styleId="AF015B7082CB475CB882546B11654C07">
    <w:name w:val="AF015B7082CB475CB882546B11654C07"/>
  </w:style>
  <w:style w:type="paragraph" w:customStyle="1" w:styleId="FD9A8DD6B6C74897B94995EB2659A700">
    <w:name w:val="FD9A8DD6B6C74897B94995EB2659A700"/>
  </w:style>
  <w:style w:type="paragraph" w:customStyle="1" w:styleId="B035D54CC05B4B5BA2CF94F3BB179D3D">
    <w:name w:val="B035D54CC05B4B5BA2CF94F3BB179D3D"/>
  </w:style>
  <w:style w:type="paragraph" w:customStyle="1" w:styleId="642A2D24C9FF465DB98E0DC865CA81A3">
    <w:name w:val="642A2D24C9FF465DB98E0DC865CA81A3"/>
  </w:style>
  <w:style w:type="paragraph" w:customStyle="1" w:styleId="A40D7E49219E497F8AF9B418E637C502">
    <w:name w:val="A40D7E49219E497F8AF9B418E637C502"/>
  </w:style>
  <w:style w:type="paragraph" w:customStyle="1" w:styleId="313DDADA08E14483BC78D346C560CFFE">
    <w:name w:val="313DDADA08E14483BC78D346C560CFFE"/>
  </w:style>
  <w:style w:type="paragraph" w:customStyle="1" w:styleId="201EC67DED274D0882C5CF73A545E92C">
    <w:name w:val="201EC67DED274D0882C5CF73A545E92C"/>
  </w:style>
  <w:style w:type="paragraph" w:customStyle="1" w:styleId="CD735CD58A9148E5A0F3C5F585E64981">
    <w:name w:val="CD735CD58A9148E5A0F3C5F585E64981"/>
  </w:style>
  <w:style w:type="paragraph" w:customStyle="1" w:styleId="7C6B69C2653948819B7736F82B2C783D">
    <w:name w:val="7C6B69C2653948819B7736F82B2C783D"/>
  </w:style>
  <w:style w:type="paragraph" w:customStyle="1" w:styleId="4AC117EE806C4023B229D0B441E67ACD">
    <w:name w:val="4AC117EE806C4023B229D0B441E67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2023-11-10T16:48:00Z</dcterms:created>
  <dcterms:modified xsi:type="dcterms:W3CDTF">2023-11-10T19:43:00Z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